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EastAsia" w:hAnsi="Arial" w:cs="Arial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Arial" w:hAnsi="Arial" w:cs="Arial"/>
            </w:rPr>
            <w:alias w:val="Título da Postagem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317BA" w:rsidRPr="009E0DE5" w:rsidRDefault="009E0DE5">
              <w:pPr>
                <w:pStyle w:val="Publishwithline"/>
                <w:rPr>
                  <w:rFonts w:ascii="Arial" w:hAnsi="Arial" w:cs="Arial"/>
                </w:rPr>
              </w:pPr>
              <w:r w:rsidRPr="009E0DE5">
                <w:rPr>
                  <w:rFonts w:ascii="Arial" w:hAnsi="Arial" w:cs="Arial"/>
                </w:rPr>
                <w:t>Palestrante Talk a Bit++</w:t>
              </w:r>
            </w:p>
          </w:sdtContent>
        </w:sdt>
        <w:p w:rsidR="002317BA" w:rsidRDefault="002317BA">
          <w:pPr>
            <w:pStyle w:val="underline"/>
          </w:pPr>
        </w:p>
        <w:p w:rsidR="002317BA" w:rsidRPr="009E0DE5" w:rsidRDefault="009E0DE5">
          <w:pPr>
            <w:pStyle w:val="PadderBetweenControlandBody"/>
            <w:rPr>
              <w:rFonts w:ascii="Arial" w:hAnsi="Arial" w:cs="Arial"/>
              <w:sz w:val="6"/>
            </w:rPr>
          </w:pPr>
        </w:p>
      </w:sdtContent>
    </w:sdt>
    <w:p w:rsidR="009E0DE5" w:rsidRDefault="009E0DE5">
      <w:pPr>
        <w:rPr>
          <w:rFonts w:ascii="Arial" w:hAnsi="Arial" w:cs="Arial"/>
          <w:sz w:val="28"/>
        </w:rPr>
      </w:pPr>
      <w:r w:rsidRPr="009E0DE5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34AA931" wp14:editId="32498183">
            <wp:simplePos x="0" y="0"/>
            <wp:positionH relativeFrom="margin">
              <wp:align>right</wp:align>
            </wp:positionH>
            <wp:positionV relativeFrom="margin">
              <wp:posOffset>635</wp:posOffset>
            </wp:positionV>
            <wp:extent cx="1569085" cy="8629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DE5">
        <w:rPr>
          <w:rFonts w:ascii="Arial" w:hAnsi="Arial" w:cs="Arial"/>
          <w:sz w:val="28"/>
        </w:rPr>
        <w:t>Nome:</w:t>
      </w: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[Nome completo do Palestrante]</w:t>
      </w:r>
    </w:p>
    <w:p w:rsidR="009E0DE5" w:rsidRDefault="009E0DE5">
      <w:pPr>
        <w:rPr>
          <w:rFonts w:ascii="Arial" w:hAnsi="Arial" w:cs="Arial"/>
          <w:sz w:val="28"/>
        </w:rPr>
      </w:pP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Atividade atual:</w:t>
      </w: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[Onde Trabalha e com o que]</w:t>
      </w:r>
    </w:p>
    <w:p w:rsidR="009E0DE5" w:rsidRPr="009E0DE5" w:rsidRDefault="009E0DE5">
      <w:pPr>
        <w:rPr>
          <w:rFonts w:ascii="Arial" w:hAnsi="Arial" w:cs="Arial"/>
          <w:sz w:val="28"/>
        </w:rPr>
      </w:pPr>
      <w:bookmarkStart w:id="0" w:name="_GoBack"/>
      <w:bookmarkEnd w:id="0"/>
    </w:p>
    <w:p w:rsidR="009E0DE5" w:rsidRDefault="009E0DE5">
      <w:pPr>
        <w:rPr>
          <w:rFonts w:ascii="Arial" w:hAnsi="Arial" w:cs="Arial"/>
          <w:sz w:val="28"/>
        </w:rPr>
      </w:pPr>
      <w:r w:rsidRPr="009E0DE5">
        <w:rPr>
          <w:rFonts w:ascii="Arial" w:hAnsi="Arial" w:cs="Arial"/>
          <w:sz w:val="28"/>
        </w:rPr>
        <w:t>Mini currículo:</w:t>
      </w: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[Breve descrição de atuação no meio acadêmico e profissional]</w:t>
      </w:r>
    </w:p>
    <w:p w:rsidR="009E0DE5" w:rsidRDefault="009E0DE5">
      <w:pPr>
        <w:rPr>
          <w:rFonts w:ascii="Arial" w:hAnsi="Arial" w:cs="Arial"/>
          <w:sz w:val="28"/>
        </w:rPr>
      </w:pP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Tema da Palestra:</w:t>
      </w: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[Tema da Palestra que será apresentada no Talk a Bit++]</w:t>
      </w:r>
    </w:p>
    <w:p w:rsidR="009E0DE5" w:rsidRDefault="009E0DE5">
      <w:pPr>
        <w:rPr>
          <w:rFonts w:ascii="Arial" w:hAnsi="Arial" w:cs="Arial"/>
          <w:sz w:val="28"/>
        </w:rPr>
      </w:pPr>
    </w:p>
    <w:p w:rsid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Resumo do Palestra:</w:t>
      </w:r>
    </w:p>
    <w:p w:rsidR="009E0DE5" w:rsidRPr="009E0DE5" w:rsidRDefault="009E0DE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[Síntese da Palestra]</w:t>
      </w:r>
    </w:p>
    <w:sectPr w:rsidR="009E0DE5" w:rsidRPr="009E0DE5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12752"/>
    <w:rsid w:val="002317BA"/>
    <w:rsid w:val="00712752"/>
    <w:rsid w:val="009E0DE5"/>
    <w:rsid w:val="00A6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3BD6ED-7EE6-4148-BEF7-1E00C82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Ttulo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Ttulo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Ttulo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Ttulo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Ttulo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PargrafodaLista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nfase">
    <w:name w:val="Emphasis"/>
    <w:basedOn w:val="Fontepargpadro"/>
    <w:uiPriority w:val="22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Citao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Post%20de%20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8C3306-246D-41A5-B324-A8F995A95AAC}"/>
      </w:docPartPr>
      <w:docPartBody>
        <w:p w:rsidR="00000000" w:rsidRDefault="00020F74">
          <w:r w:rsidRPr="002A3DE5">
            <w:rPr>
              <w:rStyle w:val="TextodoEspaoReservado"/>
            </w:rPr>
            <w:t>[Insira o Título da Postagem Aqui]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74"/>
    <w:rsid w:val="00020F74"/>
    <w:rsid w:val="00D6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0F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Palestrante Talk a Bit++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A4F1B665-ACDB-4EDB-8F02-34EA587F2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Post de Blog</Template>
  <TotalTime>64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</dc:creator>
  <cp:keywords/>
  <dc:description/>
  <cp:lastModifiedBy>Maria Luiza</cp:lastModifiedBy>
  <cp:revision>1</cp:revision>
  <dcterms:created xsi:type="dcterms:W3CDTF">2013-11-15T13:38:00Z</dcterms:created>
  <dcterms:modified xsi:type="dcterms:W3CDTF">2013-11-15T14:42:00Z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